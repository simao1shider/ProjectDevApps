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7ECFDD88" w14:textId="77777777" w:rsidR="00572382" w:rsidRDefault="004F6B40">
      <w:pPr>
        <w:pStyle w:val="Standard"/>
      </w:pPr>
      <w:r>
        <w:t>Nome da Unidade Curricular</w:t>
      </w:r>
    </w:p>
    <w:p w14:paraId="0772A285" w14:textId="77777777" w:rsidR="00572382" w:rsidRDefault="004F6B40">
      <w:pPr>
        <w:pStyle w:val="Standard"/>
      </w:pPr>
      <w:r>
        <w:t>Identificação do Projeto,</w:t>
      </w:r>
    </w:p>
    <w:p w14:paraId="53D18263" w14:textId="77777777" w:rsidR="00572382" w:rsidRDefault="004F6B40">
      <w:pPr>
        <w:pStyle w:val="Standard"/>
      </w:pPr>
      <w:r>
        <w:t>Elementos do grupo (nome e número)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1576467" w14:textId="77777777" w:rsidR="00572382" w:rsidRDefault="004F6B40">
      <w:pPr>
        <w:pStyle w:val="Standard"/>
      </w:pPr>
      <w:proofErr w:type="gramStart"/>
      <w:r>
        <w:t>[Devem</w:t>
      </w:r>
      <w:proofErr w:type="gramEnd"/>
      <w:r>
        <w:t xml:space="preserve"> contextualizar as partes do projeto em que se irá utilizar uma </w:t>
      </w:r>
      <w:r>
        <w:t xml:space="preserve">metodologia ágil como o </w:t>
      </w:r>
      <w:proofErr w:type="spellStart"/>
      <w:r>
        <w:rPr>
          <w:i/>
          <w:iCs/>
        </w:rPr>
        <w:t>scrum</w:t>
      </w:r>
      <w:proofErr w:type="spellEnd"/>
      <w:r>
        <w:t xml:space="preserve">. Este relatório diz unicamente respeito a essas partes. Devem ainda identificar a forma como irão decorrer as reuniões diárias de </w:t>
      </w:r>
      <w:proofErr w:type="spellStart"/>
      <w:r>
        <w:rPr>
          <w:i/>
          <w:iCs/>
        </w:rPr>
        <w:t>Scrum</w:t>
      </w:r>
      <w:bookmarkStart w:id="0" w:name="_GoBack"/>
      <w:bookmarkEnd w:id="0"/>
      <w:proofErr w:type="spellEnd"/>
      <w:r>
        <w:t>]</w:t>
      </w:r>
    </w:p>
    <w:p w14:paraId="40B3ADBE" w14:textId="77777777" w:rsidR="00572382" w:rsidRDefault="00572382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20B89F83" w14:textId="77777777" w:rsidR="00572382" w:rsidRDefault="004F6B40">
      <w:pPr>
        <w:pStyle w:val="Standard"/>
      </w:pPr>
      <w:proofErr w:type="gramStart"/>
      <w:r>
        <w:t>[Devem</w:t>
      </w:r>
      <w:proofErr w:type="gramEnd"/>
      <w:r>
        <w:t xml:space="preserve"> identificar quem são os diferentes </w:t>
      </w:r>
      <w:proofErr w:type="spellStart"/>
      <w:r>
        <w:t>stakeholders</w:t>
      </w:r>
      <w:proofErr w:type="spellEnd"/>
      <w:r>
        <w:t xml:space="preserve"> intervenientes no </w:t>
      </w:r>
      <w:r>
        <w:t xml:space="preserve">projeto: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Owner</w:t>
      </w:r>
      <w:proofErr w:type="spellEnd"/>
      <w:r>
        <w:t xml:space="preserve">, </w:t>
      </w:r>
      <w:proofErr w:type="spellStart"/>
      <w:r>
        <w:rPr>
          <w:i/>
          <w:iCs/>
        </w:rPr>
        <w:t>Scrum</w:t>
      </w:r>
      <w:proofErr w:type="spellEnd"/>
      <w:r>
        <w:rPr>
          <w:i/>
          <w:iCs/>
        </w:rPr>
        <w:t xml:space="preserve"> Master</w:t>
      </w:r>
      <w:r>
        <w:t>, Equipa de Desenvolvimento, Cliente(s), etc. Devem ainda identificar no âmbito deste projeto, as suas funções]</w:t>
      </w:r>
    </w:p>
    <w:p w14:paraId="65CC3463" w14:textId="77777777" w:rsidR="00572382" w:rsidRDefault="00572382">
      <w:pPr>
        <w:pStyle w:val="Standard"/>
      </w:pPr>
    </w:p>
    <w:p w14:paraId="6602A4F6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Backlog</w:t>
      </w:r>
      <w:proofErr w:type="spellEnd"/>
    </w:p>
    <w:p w14:paraId="0E7F59E5" w14:textId="77777777" w:rsidR="00572382" w:rsidRDefault="004F6B40">
      <w:pPr>
        <w:pStyle w:val="Standard"/>
      </w:pPr>
      <w:proofErr w:type="gramStart"/>
      <w:r>
        <w:t>[Nesta</w:t>
      </w:r>
      <w:proofErr w:type="gramEnd"/>
      <w:r>
        <w:t xml:space="preserve"> secção deve ser identificado 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do projeto. Cada item do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</w:t>
      </w:r>
      <w:r>
        <w:rPr>
          <w:i/>
          <w:iCs/>
        </w:rPr>
        <w:t>cklog</w:t>
      </w:r>
      <w:proofErr w:type="spellEnd"/>
      <w:r>
        <w:t xml:space="preserve"> deve corresponder a uma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Story</w:t>
      </w:r>
      <w:proofErr w:type="spellEnd"/>
      <w:r>
        <w:t xml:space="preserve"> identificada pelo cliente. Essas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Stories</w:t>
      </w:r>
      <w:proofErr w:type="spellEnd"/>
      <w:r>
        <w:t xml:space="preserve"> devem ser estimadas em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. Mais tarde deve ser feita a correspondência de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para horas. Nesta secção deve existir a descrição completa das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</w:t>
      </w:r>
      <w:r>
        <w:rPr>
          <w:i/>
          <w:iCs/>
        </w:rPr>
        <w:t>ies</w:t>
      </w:r>
      <w:proofErr w:type="spellEnd"/>
      <w:r>
        <w:t xml:space="preserve"> (incluindo testes de aceitação) bem como os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estimados]</w:t>
      </w:r>
    </w:p>
    <w:p w14:paraId="46A86894" w14:textId="77777777" w:rsidR="00572382" w:rsidRDefault="00572382">
      <w:pPr>
        <w:pStyle w:val="Standard"/>
      </w:pPr>
    </w:p>
    <w:p w14:paraId="45C0CD0F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14:paraId="10878361" w14:textId="77777777" w:rsidR="00572382" w:rsidRDefault="004F6B40">
      <w:pPr>
        <w:pStyle w:val="Standard"/>
      </w:pPr>
      <w:proofErr w:type="gramStart"/>
      <w:r>
        <w:t>[Devem</w:t>
      </w:r>
      <w:proofErr w:type="gramEnd"/>
      <w:r>
        <w:t xml:space="preserve"> ser aqui detalhadas as informações dos vários </w:t>
      </w:r>
      <w:r>
        <w:rPr>
          <w:i/>
          <w:iCs/>
        </w:rPr>
        <w:t>Sprints</w:t>
      </w:r>
      <w:r>
        <w:t xml:space="preserve"> a considerar na implementação do projeto. O projeto tem na fase de implementação da aplicação 2 </w:t>
      </w:r>
      <w:r>
        <w:rPr>
          <w:i/>
          <w:iCs/>
        </w:rPr>
        <w:t>Sprints</w:t>
      </w:r>
      <w:r>
        <w:t xml:space="preserve"> </w:t>
      </w:r>
      <w:r>
        <w:t xml:space="preserve">previstos. A duração será definida em aula pelo docente. Deve ser apresentado um </w:t>
      </w:r>
      <w:proofErr w:type="spellStart"/>
      <w:r>
        <w:rPr>
          <w:i/>
          <w:iCs/>
        </w:rPr>
        <w:t>Burndown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Chart</w:t>
      </w:r>
      <w:proofErr w:type="spellEnd"/>
      <w:r>
        <w:t xml:space="preserve"> para cada </w:t>
      </w:r>
      <w:r>
        <w:rPr>
          <w:i/>
          <w:iCs/>
        </w:rPr>
        <w:t>Sprint</w:t>
      </w:r>
      <w:r>
        <w:t xml:space="preserve">. Deve ainda ser preenchido um documento de retrospetiva do </w:t>
      </w:r>
      <w:r>
        <w:rPr>
          <w:i/>
          <w:iCs/>
        </w:rPr>
        <w:t>Sprint</w:t>
      </w:r>
      <w:r>
        <w:t xml:space="preserve"> (ver </w:t>
      </w:r>
      <w:proofErr w:type="spellStart"/>
      <w:r>
        <w:rPr>
          <w:i/>
          <w:iCs/>
        </w:rPr>
        <w:t>template</w:t>
      </w:r>
      <w:proofErr w:type="spellEnd"/>
      <w:r>
        <w:t xml:space="preserve"> em anexo). Apesar de existirem 2 </w:t>
      </w:r>
      <w:r>
        <w:rPr>
          <w:i/>
          <w:iCs/>
        </w:rPr>
        <w:t>Sprints</w:t>
      </w:r>
      <w:r>
        <w:t xml:space="preserve"> é solicitado apenas um</w:t>
      </w:r>
      <w:r>
        <w:t xml:space="preserve"> documento deste tipo englobando os 2 </w:t>
      </w:r>
      <w:r>
        <w:rPr>
          <w:i/>
          <w:iCs/>
        </w:rPr>
        <w:t>Sprints</w:t>
      </w:r>
      <w:r>
        <w:t>]</w:t>
      </w:r>
    </w:p>
    <w:p w14:paraId="39C7EC4B" w14:textId="77777777" w:rsidR="00572382" w:rsidRDefault="00572382">
      <w:pPr>
        <w:pStyle w:val="Standard"/>
      </w:pPr>
    </w:p>
    <w:p w14:paraId="45C0BABC" w14:textId="77777777" w:rsidR="00572382" w:rsidRDefault="00572382">
      <w:pPr>
        <w:pStyle w:val="Standard"/>
      </w:pPr>
    </w:p>
    <w:p w14:paraId="0DC88EB3" w14:textId="77777777" w:rsidR="00572382" w:rsidRDefault="00572382">
      <w:pPr>
        <w:pStyle w:val="Standard"/>
      </w:pPr>
    </w:p>
    <w:p w14:paraId="621718AE" w14:textId="77777777" w:rsidR="00572382" w:rsidRDefault="00572382">
      <w:pPr>
        <w:pStyle w:val="Standard"/>
      </w:pPr>
    </w:p>
    <w:p w14:paraId="2B1AB922" w14:textId="77777777" w:rsidR="00572382" w:rsidRDefault="00572382">
      <w:pPr>
        <w:pStyle w:val="Standard"/>
      </w:pPr>
    </w:p>
    <w:p w14:paraId="3B3D12BC" w14:textId="77777777" w:rsidR="00572382" w:rsidRDefault="00572382">
      <w:pPr>
        <w:pStyle w:val="Standard"/>
      </w:pPr>
    </w:p>
    <w:p w14:paraId="310497C8" w14:textId="77777777" w:rsidR="00572382" w:rsidRDefault="00572382">
      <w:pPr>
        <w:pStyle w:val="Standard"/>
      </w:pPr>
    </w:p>
    <w:sectPr w:rsidR="005723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1BE21" w14:textId="77777777" w:rsidR="004F6B40" w:rsidRDefault="004F6B40">
      <w:r>
        <w:separator/>
      </w:r>
    </w:p>
  </w:endnote>
  <w:endnote w:type="continuationSeparator" w:id="0">
    <w:p w14:paraId="1EC9521B" w14:textId="77777777" w:rsidR="004F6B40" w:rsidRDefault="004F6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E51C9" w14:textId="77777777" w:rsidR="004F6B40" w:rsidRDefault="004F6B40">
      <w:r>
        <w:rPr>
          <w:color w:val="000000"/>
        </w:rPr>
        <w:separator/>
      </w:r>
    </w:p>
  </w:footnote>
  <w:footnote w:type="continuationSeparator" w:id="0">
    <w:p w14:paraId="36090BAA" w14:textId="77777777" w:rsidR="004F6B40" w:rsidRDefault="004F6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72382"/>
    <w:rsid w:val="004F6B40"/>
    <w:rsid w:val="00572382"/>
    <w:rsid w:val="006302FC"/>
    <w:rsid w:val="00A4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rsmal.ds@gmail.com</cp:lastModifiedBy>
  <cp:revision>2</cp:revision>
  <dcterms:created xsi:type="dcterms:W3CDTF">2019-03-10T12:16:00Z</dcterms:created>
  <dcterms:modified xsi:type="dcterms:W3CDTF">2019-03-10T12:16:00Z</dcterms:modified>
</cp:coreProperties>
</file>